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BF40C4" w:rsidP="00BF40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ANmol sharma and Waynell lovell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BF40C4" w:rsidP="00BF40C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Cricket Game Tracker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BF40C4" w:rsidP="00BF40C4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>
                  <w:rPr>
                    <w:noProof/>
                    <w:lang w:val="en-029" w:eastAsia="en-029"/>
                  </w:rPr>
                  <mc:AlternateContent>
                    <mc:Choice Requires="wps">
                      <w:drawing>
                        <wp:anchor distT="0" distB="0" distL="114300" distR="114300" simplePos="0" relativeHeight="251662336" behindDoc="0" locked="0" layoutInCell="1" allowOverlap="1" wp14:anchorId="48C1C94F" wp14:editId="4D54CAAB">
                          <wp:simplePos x="0" y="0"/>
                          <wp:positionH relativeFrom="column">
                            <wp:posOffset>2312670</wp:posOffset>
                          </wp:positionH>
                          <wp:positionV relativeFrom="paragraph">
                            <wp:posOffset>-1981200</wp:posOffset>
                          </wp:positionV>
                          <wp:extent cx="2568575" cy="1188085"/>
                          <wp:effectExtent l="0" t="0" r="22225" b="12065"/>
                          <wp:wrapNone/>
                          <wp:docPr id="1" name="Text Box 4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568575" cy="118808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3E1D56" w:rsidRPr="003E1D56" w:rsidRDefault="0091267B" w:rsidP="00BF40C4">
                                      <w:pP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  <w:szCs w:val="28"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79.05pt;height:38.25pt" o:ole="">
                                            <v:imagedata r:id="rId12" o:title="combine_logo"/>
                                          </v:shape>
                                        </w:pic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 upright="1">
                                  <a:sp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48C1C94F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4" o:spid="_x0000_s1026" type="#_x0000_t202" style="position:absolute;left:0;text-align:left;margin-left:182.1pt;margin-top:-156pt;width:202.25pt;height:93.5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">
                          <v:textbox style="mso-fit-shape-to-text:t">
                            <w:txbxContent>
                              <w:p w:rsidR="003E1D56" w:rsidRPr="003E1D56" w:rsidRDefault="0091267B" w:rsidP="00BF40C4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pict>
                                    <v:shape id="_x0000_i1026" type="#_x0000_t75" style="width:79.05pt;height:38.25pt" o:ole="">
                                      <v:imagedata r:id="rId12" o:title="combine_logo"/>
                                    </v:shape>
                                  </w:pic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r w:rsidR="003E1D56"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Assignment 2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BF40C4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Version 1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41C8A">
                  <w:t>2012</w:t>
                </w:r>
                <w:r>
                  <w:t xml:space="preserve"> by XX Games.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21BBC" w:rsidP="00BF40C4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[</w:t>
                    </w:r>
                    <w:r w:rsidR="00BF40C4"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Anmol Sharam and Waynell Lovell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3E1D56"/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BF40C4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06</w:t>
                </w:r>
                <w:r w:rsidR="00021BBC" w:rsidRPr="00021BBC">
                  <w:rPr>
                    <w:sz w:val="24"/>
                    <w:szCs w:val="24"/>
                    <w:vertAlign w:val="superscript"/>
                  </w:rPr>
                  <w:t>th</w:t>
                </w:r>
                <w:r w:rsidR="00021BBC">
                  <w:rPr>
                    <w:sz w:val="24"/>
                    <w:szCs w:val="24"/>
                  </w:rPr>
                  <w:t xml:space="preserve"> 201</w:t>
                </w:r>
                <w:r>
                  <w:rPr>
                    <w:sz w:val="24"/>
                    <w:szCs w:val="24"/>
                  </w:rPr>
                  <w:t>6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BF40C4">
      <w:pPr>
        <w:rPr>
          <w:sz w:val="24"/>
          <w:szCs w:val="24"/>
        </w:rPr>
      </w:pPr>
      <w:r>
        <w:rPr>
          <w:sz w:val="24"/>
          <w:szCs w:val="24"/>
        </w:rPr>
        <w:t>Git hub:</w:t>
      </w:r>
      <w:r w:rsidRPr="00BF40C4">
        <w:rPr>
          <w:sz w:val="24"/>
          <w:szCs w:val="24"/>
        </w:rPr>
        <w:t>https://github.com/WaynellLovell/Assignment02-Joint-Project.git</w:t>
      </w:r>
      <w:r w:rsidR="009A4D42">
        <w:rPr>
          <w:sz w:val="24"/>
          <w:szCs w:val="24"/>
        </w:rPr>
        <w:br w:type="page"/>
      </w:r>
    </w:p>
    <w:p w:rsidR="005C2F0F" w:rsidRDefault="005C2F0F" w:rsidP="00BF40C4">
      <w:pPr>
        <w:rPr>
          <w:sz w:val="24"/>
          <w:szCs w:val="24"/>
        </w:rPr>
      </w:pPr>
    </w:p>
    <w:p w:rsid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Typography</w:t>
      </w:r>
    </w:p>
    <w:p w:rsid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Colour</w:t>
      </w:r>
    </w:p>
    <w:p w:rsid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Wireframes</w:t>
      </w:r>
    </w:p>
    <w:p w:rsidR="002D5F6E" w:rsidRDefault="002D5F6E" w:rsidP="002D5F6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Main page</w:t>
      </w:r>
    </w:p>
    <w:p w:rsidR="002D5F6E" w:rsidRDefault="002D5F6E" w:rsidP="002D5F6E">
      <w:pPr>
        <w:pStyle w:val="ListParagraph"/>
      </w:pPr>
      <w:r>
        <w:object w:dxaOrig="11221" w:dyaOrig="8580">
          <v:shape id="_x0000_i1027" type="#_x0000_t75" style="width:467.9pt;height:357.8pt" o:ole="">
            <v:imagedata r:id="rId13" o:title=""/>
          </v:shape>
          <o:OLEObject Type="Embed" ProgID="Visio.Drawing.15" ShapeID="_x0000_i1027" DrawAspect="Content" ObjectID="_1537301008" r:id="rId14"/>
        </w:object>
      </w:r>
    </w:p>
    <w:p w:rsidR="002D5F6E" w:rsidRDefault="002D5F6E" w:rsidP="002D5F6E">
      <w:pPr>
        <w:pStyle w:val="ListParagraph"/>
        <w:rPr>
          <w:b/>
        </w:rPr>
      </w:pPr>
      <w:r>
        <w:rPr>
          <w:b/>
        </w:rPr>
        <w:t>Register page</w:t>
      </w:r>
    </w:p>
    <w:p w:rsidR="002D5F6E" w:rsidRPr="002D5F6E" w:rsidRDefault="002D5F6E" w:rsidP="002D5F6E">
      <w:pPr>
        <w:pStyle w:val="ListParagraph"/>
        <w:rPr>
          <w:b/>
          <w:sz w:val="24"/>
          <w:szCs w:val="24"/>
        </w:rPr>
      </w:pPr>
      <w:r>
        <w:object w:dxaOrig="11221" w:dyaOrig="8641">
          <v:shape id="_x0000_i1029" type="#_x0000_t75" style="width:467.9pt;height:360.35pt" o:ole="">
            <v:imagedata r:id="rId15" o:title=""/>
          </v:shape>
          <o:OLEObject Type="Embed" ProgID="Visio.Drawing.15" ShapeID="_x0000_i1029" DrawAspect="Content" ObjectID="_1537301009" r:id="rId16"/>
        </w:object>
      </w:r>
      <w:bookmarkStart w:id="0" w:name="_GoBack"/>
      <w:bookmarkEnd w:id="0"/>
    </w:p>
    <w:p w:rsidR="00BF40C4" w:rsidRPr="00BF40C4" w:rsidRDefault="00BF40C4" w:rsidP="00BF40C4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Screen capture</w:t>
      </w:r>
    </w:p>
    <w:sectPr w:rsidR="00BF40C4" w:rsidRPr="00BF40C4" w:rsidSect="008E601F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67B" w:rsidRDefault="0091267B" w:rsidP="00C152DC">
      <w:pPr>
        <w:spacing w:after="0" w:line="240" w:lineRule="auto"/>
      </w:pPr>
      <w:r>
        <w:separator/>
      </w:r>
    </w:p>
  </w:endnote>
  <w:endnote w:type="continuationSeparator" w:id="0">
    <w:p w:rsidR="0091267B" w:rsidRDefault="0091267B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BF40C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I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D5F6E" w:rsidRPr="002D5F6E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765B" w:rsidRDefault="0091267B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2D5F6E" w:rsidRPr="002D5F6E">
      <w:rPr>
        <w:rFonts w:asciiTheme="majorHAnsi" w:hAnsiTheme="majorHAnsi"/>
        <w:noProof/>
      </w:rPr>
      <w:t>5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67B" w:rsidRDefault="0091267B" w:rsidP="00C152DC">
      <w:pPr>
        <w:spacing w:after="0" w:line="240" w:lineRule="auto"/>
      </w:pPr>
      <w:r>
        <w:separator/>
      </w:r>
    </w:p>
  </w:footnote>
  <w:footnote w:type="continuationSeparator" w:id="0">
    <w:p w:rsidR="0091267B" w:rsidRDefault="0091267B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F40C4">
                <w:rPr>
                  <w:b/>
                  <w:bCs/>
                  <w:caps/>
                  <w:sz w:val="24"/>
                  <w:szCs w:val="24"/>
                </w:rPr>
                <w:t>Cricket Game Tracker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6-10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BF40C4" w:rsidP="00021BBC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6, 2016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6-10-06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BF40C4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6, 2016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F40C4">
                <w:rPr>
                  <w:b/>
                  <w:bCs/>
                  <w:caps/>
                  <w:sz w:val="24"/>
                  <w:szCs w:val="24"/>
                </w:rPr>
                <w:t>Cricket Game Tracker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B2C61"/>
    <w:multiLevelType w:val="hybridMultilevel"/>
    <w:tmpl w:val="864A45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266253"/>
    <w:multiLevelType w:val="hybridMultilevel"/>
    <w:tmpl w:val="B16C22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BBC"/>
    <w:rsid w:val="00021BBC"/>
    <w:rsid w:val="00023AF4"/>
    <w:rsid w:val="00041C8A"/>
    <w:rsid w:val="00080D8D"/>
    <w:rsid w:val="001B2B59"/>
    <w:rsid w:val="002D5F6E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1267B"/>
    <w:rsid w:val="00953C99"/>
    <w:rsid w:val="00996533"/>
    <w:rsid w:val="009A4D42"/>
    <w:rsid w:val="009F6693"/>
    <w:rsid w:val="00AA765B"/>
    <w:rsid w:val="00AD223E"/>
    <w:rsid w:val="00BF4089"/>
    <w:rsid w:val="00BF40C4"/>
    <w:rsid w:val="00C152DC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4AFF3"/>
  <w15:docId w15:val="{32A15FFF-04DA-4D37-BD13-15174F05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emf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1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package" Target="embeddings/Microsoft_Visio_Drawing.vsdx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2016-10-06T00:00:00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1E38FE9-2202-47DC-BB72-B41C69AA3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</Template>
  <TotalTime>44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ANmol sharma and Waynell lovell</Company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Cricket Game Tracker</dc:title>
  <dc:subject>Assignment 2</dc:subject>
  <dc:creator>[Anmol Sharam and Waynell Lovell</dc:creator>
  <cp:lastModifiedBy>Waynell Lovell</cp:lastModifiedBy>
  <cp:revision>9</cp:revision>
  <dcterms:created xsi:type="dcterms:W3CDTF">2011-07-15T01:03:00Z</dcterms:created>
  <dcterms:modified xsi:type="dcterms:W3CDTF">2016-10-07T03:17:00Z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